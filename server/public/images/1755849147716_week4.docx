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58438CA2"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2F0127">
        <w:rPr>
          <w:rFonts w:ascii="Verdana" w:hAnsi="Verdana"/>
          <w:sz w:val="20"/>
          <w:u w:val="single"/>
        </w:rPr>
        <w:t>4</w:t>
      </w:r>
      <w:r w:rsidR="00096CF4" w:rsidRPr="001726BF">
        <w:rPr>
          <w:rFonts w:ascii="Verdana" w:hAnsi="Verdana"/>
          <w:sz w:val="20"/>
        </w:rPr>
        <w:t>___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tcPr>
          <w:p w14:paraId="6B40D960" w14:textId="77777777" w:rsidR="005B75E4" w:rsidRDefault="005B75E4" w:rsidP="00636605">
            <w:pPr>
              <w:rPr>
                <w:rFonts w:ascii="Verdana" w:hAnsi="Verdana"/>
                <w:sz w:val="20"/>
              </w:rPr>
            </w:pPr>
          </w:p>
          <w:p w14:paraId="3BB28D53" w14:textId="77777777" w:rsidR="0043696D" w:rsidRDefault="002F0127" w:rsidP="00636605">
            <w:pPr>
              <w:rPr>
                <w:rFonts w:ascii="Verdana" w:hAnsi="Verdana"/>
                <w:sz w:val="20"/>
              </w:rPr>
            </w:pPr>
            <w:r>
              <w:rPr>
                <w:rFonts w:ascii="Verdana" w:hAnsi="Verdana"/>
                <w:sz w:val="20"/>
              </w:rPr>
              <w:t>Revise the design of renewal scholar</w:t>
            </w:r>
          </w:p>
          <w:p w14:paraId="1A0BEA3B" w14:textId="77777777" w:rsidR="002F0127" w:rsidRDefault="002F0127" w:rsidP="00636605">
            <w:pPr>
              <w:rPr>
                <w:rFonts w:ascii="Verdana" w:hAnsi="Verdana"/>
                <w:sz w:val="20"/>
              </w:rPr>
            </w:pPr>
          </w:p>
          <w:p w14:paraId="31F94220" w14:textId="77777777" w:rsidR="002F0127" w:rsidRDefault="002F0127" w:rsidP="00636605">
            <w:pPr>
              <w:rPr>
                <w:rFonts w:ascii="Verdana" w:hAnsi="Verdana"/>
                <w:sz w:val="20"/>
              </w:rPr>
            </w:pPr>
            <w:r>
              <w:rPr>
                <w:rFonts w:ascii="Verdana" w:hAnsi="Verdana"/>
                <w:sz w:val="20"/>
              </w:rPr>
              <w:t>Allow multiple entity saving in the renewal platform instead of by line.</w:t>
            </w:r>
          </w:p>
          <w:p w14:paraId="0BE532E7" w14:textId="77777777" w:rsidR="002F0127" w:rsidRDefault="002F0127" w:rsidP="00636605">
            <w:pPr>
              <w:rPr>
                <w:rFonts w:ascii="Verdana" w:hAnsi="Verdana"/>
                <w:sz w:val="20"/>
              </w:rPr>
            </w:pPr>
          </w:p>
          <w:p w14:paraId="07C7FA3D" w14:textId="77777777" w:rsidR="002F0127" w:rsidRDefault="002F0127" w:rsidP="00636605">
            <w:pPr>
              <w:rPr>
                <w:rFonts w:ascii="Verdana" w:hAnsi="Verdana"/>
                <w:sz w:val="20"/>
              </w:rPr>
            </w:pPr>
            <w:r>
              <w:rPr>
                <w:rFonts w:ascii="Verdana" w:hAnsi="Verdana"/>
                <w:sz w:val="20"/>
              </w:rPr>
              <w:t>Change a little bit of UI design</w:t>
            </w:r>
          </w:p>
          <w:p w14:paraId="75D8A0C8" w14:textId="77777777" w:rsidR="002F0127" w:rsidRDefault="002F0127" w:rsidP="00636605">
            <w:pPr>
              <w:rPr>
                <w:rFonts w:ascii="Verdana" w:hAnsi="Verdana"/>
                <w:sz w:val="20"/>
              </w:rPr>
            </w:pPr>
          </w:p>
          <w:p w14:paraId="3274A7A3" w14:textId="7505B63F" w:rsidR="002F0127" w:rsidRPr="001A79B1" w:rsidRDefault="002F0127" w:rsidP="00636605">
            <w:pPr>
              <w:rPr>
                <w:rFonts w:ascii="Verdana" w:hAnsi="Verdana"/>
                <w:sz w:val="20"/>
              </w:rPr>
            </w:pPr>
            <w:r>
              <w:rPr>
                <w:rFonts w:ascii="Verdana" w:hAnsi="Verdana"/>
                <w:sz w:val="20"/>
              </w:rPr>
              <w:t>Refactor some backend code or controller to allow multiple saving tgrough backend</w:t>
            </w:r>
          </w:p>
        </w:tc>
        <w:tc>
          <w:tcPr>
            <w:tcW w:w="4682" w:type="dxa"/>
          </w:tcPr>
          <w:p w14:paraId="404FEA90" w14:textId="2B8CCEE8" w:rsidR="00096CF4" w:rsidRPr="001726BF" w:rsidRDefault="00B62938" w:rsidP="005027E0">
            <w:pPr>
              <w:jc w:val="both"/>
              <w:rPr>
                <w:rFonts w:ascii="Verdana" w:hAnsi="Verdana"/>
                <w:szCs w:val="24"/>
              </w:rPr>
            </w:pPr>
            <w:r>
              <w:rPr>
                <w:rFonts w:ascii="Verdana" w:hAnsi="Verdana"/>
                <w:szCs w:val="24"/>
              </w:rPr>
              <w:t xml:space="preserve"> </w:t>
            </w:r>
          </w:p>
        </w:tc>
      </w:tr>
      <w:tr w:rsidR="005027E0" w:rsidRPr="001726BF" w14:paraId="3D7ADC0A" w14:textId="7659C8BC" w:rsidTr="005E78D1">
        <w:trPr>
          <w:trHeight w:val="1103"/>
        </w:trPr>
        <w:tc>
          <w:tcPr>
            <w:tcW w:w="4673" w:type="dxa"/>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63389CC3" w:rsidR="005027E0" w:rsidRPr="005B75E4" w:rsidRDefault="00E5616E" w:rsidP="005027E0">
            <w:pPr>
              <w:rPr>
                <w:rFonts w:ascii="Verdana" w:hAnsi="Verdana"/>
                <w:b/>
                <w:bCs/>
                <w:sz w:val="19"/>
                <w:szCs w:val="19"/>
              </w:rPr>
            </w:pPr>
            <w:r>
              <w:rPr>
                <w:rFonts w:ascii="Verdana" w:hAnsi="Verdana"/>
                <w:sz w:val="19"/>
                <w:szCs w:val="19"/>
              </w:rPr>
              <w:t xml:space="preserve">Aguilar, Dann Ashley </w:t>
            </w:r>
            <w:r w:rsidR="005B75E4">
              <w:rPr>
                <w:rFonts w:ascii="Verdana" w:hAnsi="Verdana"/>
                <w:b/>
                <w:bCs/>
                <w:sz w:val="19"/>
                <w:szCs w:val="19"/>
              </w:rPr>
              <w:t>8/</w:t>
            </w:r>
            <w:r w:rsidR="00B045AE">
              <w:rPr>
                <w:rFonts w:ascii="Verdana" w:hAnsi="Verdana"/>
                <w:b/>
                <w:bCs/>
                <w:sz w:val="19"/>
                <w:szCs w:val="19"/>
              </w:rPr>
              <w:t>22</w:t>
            </w:r>
            <w:r w:rsidR="005B75E4">
              <w:rPr>
                <w:rFonts w:ascii="Verdana" w:hAnsi="Verdana"/>
                <w:b/>
                <w:bCs/>
                <w:sz w:val="19"/>
                <w:szCs w:val="19"/>
              </w:rPr>
              <w:t>/25</w:t>
            </w:r>
          </w:p>
          <w:p w14:paraId="2616FFD5" w14:textId="77777777" w:rsidR="005027E0" w:rsidRDefault="005027E0" w:rsidP="005027E0">
            <w:pPr>
              <w:rPr>
                <w:rFonts w:ascii="Verdana" w:hAnsi="Verdana"/>
                <w:sz w:val="19"/>
                <w:szCs w:val="19"/>
              </w:rPr>
            </w:pPr>
          </w:p>
          <w:p w14:paraId="68B33165" w14:textId="7D679335" w:rsidR="005027E0" w:rsidRPr="00C90323" w:rsidRDefault="00E5616E" w:rsidP="005027E0">
            <w:pPr>
              <w:rPr>
                <w:rFonts w:ascii="Verdana" w:hAnsi="Verdana"/>
                <w:sz w:val="19"/>
                <w:szCs w:val="19"/>
              </w:rPr>
            </w:pPr>
            <w:r>
              <w:rPr>
                <w:rFonts w:ascii="Verdana" w:hAnsi="Verdana"/>
                <w:sz w:val="19"/>
                <w:szCs w:val="19"/>
              </w:rPr>
              <w:t xml:space="preserve">Bandola, Kyle Edrian </w:t>
            </w:r>
            <w:r w:rsidR="0043696D">
              <w:rPr>
                <w:rFonts w:ascii="Verdana" w:hAnsi="Verdana"/>
                <w:b/>
                <w:bCs/>
                <w:sz w:val="19"/>
                <w:szCs w:val="19"/>
              </w:rPr>
              <w:t>8/</w:t>
            </w:r>
            <w:r w:rsidR="00B045AE">
              <w:rPr>
                <w:rFonts w:ascii="Verdana" w:hAnsi="Verdana"/>
                <w:b/>
                <w:bCs/>
                <w:sz w:val="19"/>
                <w:szCs w:val="19"/>
              </w:rPr>
              <w:t>22</w:t>
            </w:r>
            <w:r w:rsidR="0043696D">
              <w:rPr>
                <w:rFonts w:ascii="Verdana" w:hAnsi="Verdana"/>
                <w:b/>
                <w:bCs/>
                <w:sz w:val="19"/>
                <w:szCs w:val="19"/>
              </w:rPr>
              <w:t>/25</w:t>
            </w:r>
          </w:p>
        </w:tc>
        <w:tc>
          <w:tcPr>
            <w:tcW w:w="4682" w:type="dxa"/>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4D13E351" w:rsidR="005027E0" w:rsidRDefault="00E5616E" w:rsidP="005027E0">
            <w:pPr>
              <w:rPr>
                <w:rFonts w:ascii="Verdana" w:hAnsi="Verdana"/>
                <w:sz w:val="19"/>
                <w:szCs w:val="19"/>
              </w:rPr>
            </w:pPr>
            <w:r>
              <w:rPr>
                <w:rFonts w:ascii="Verdana" w:hAnsi="Verdana"/>
                <w:sz w:val="19"/>
                <w:szCs w:val="19"/>
              </w:rPr>
              <w:t>Ca</w:t>
            </w:r>
            <w:r w:rsidRPr="00E5616E">
              <w:rPr>
                <w:rFonts w:ascii="Verdana" w:hAnsi="Verdana"/>
                <w:sz w:val="19"/>
                <w:szCs w:val="19"/>
              </w:rPr>
              <w:t>ñ</w:t>
            </w:r>
            <w:r>
              <w:rPr>
                <w:rFonts w:ascii="Verdana" w:hAnsi="Verdana"/>
                <w:sz w:val="19"/>
                <w:szCs w:val="19"/>
              </w:rPr>
              <w:t xml:space="preserve">eso, Jericho </w:t>
            </w:r>
            <w:r w:rsidR="0043696D">
              <w:rPr>
                <w:rFonts w:ascii="Verdana" w:hAnsi="Verdana"/>
                <w:b/>
                <w:bCs/>
                <w:sz w:val="19"/>
                <w:szCs w:val="19"/>
              </w:rPr>
              <w:t>8/</w:t>
            </w:r>
            <w:r w:rsidR="00B045AE">
              <w:rPr>
                <w:rFonts w:ascii="Verdana" w:hAnsi="Verdana"/>
                <w:b/>
                <w:bCs/>
                <w:sz w:val="19"/>
                <w:szCs w:val="19"/>
              </w:rPr>
              <w:t>22</w:t>
            </w:r>
            <w:r w:rsidR="0043696D">
              <w:rPr>
                <w:rFonts w:ascii="Verdana" w:hAnsi="Verdana"/>
                <w:b/>
                <w:bCs/>
                <w:sz w:val="19"/>
                <w:szCs w:val="19"/>
              </w:rPr>
              <w:t>/25</w:t>
            </w:r>
          </w:p>
          <w:p w14:paraId="3CCA945A" w14:textId="77777777" w:rsidR="005027E0" w:rsidRDefault="005027E0" w:rsidP="005027E0">
            <w:pPr>
              <w:rPr>
                <w:rFonts w:ascii="Verdana" w:hAnsi="Verdana"/>
                <w:sz w:val="19"/>
                <w:szCs w:val="19"/>
              </w:rPr>
            </w:pPr>
          </w:p>
          <w:p w14:paraId="6D76C5BC" w14:textId="65926DD9" w:rsidR="005027E0" w:rsidRPr="00C90323" w:rsidRDefault="00E5616E" w:rsidP="005027E0">
            <w:pPr>
              <w:rPr>
                <w:rFonts w:ascii="Verdana" w:hAnsi="Verdana"/>
                <w:sz w:val="19"/>
                <w:szCs w:val="19"/>
              </w:rPr>
            </w:pPr>
            <w:r>
              <w:rPr>
                <w:rFonts w:ascii="Verdana" w:hAnsi="Verdana"/>
                <w:sz w:val="19"/>
                <w:szCs w:val="19"/>
              </w:rPr>
              <w:t xml:space="preserve">Panturas, Daniel </w:t>
            </w:r>
            <w:r w:rsidR="0043696D">
              <w:rPr>
                <w:rFonts w:ascii="Verdana" w:hAnsi="Verdana"/>
                <w:b/>
                <w:bCs/>
                <w:sz w:val="19"/>
                <w:szCs w:val="19"/>
              </w:rPr>
              <w:t>8/</w:t>
            </w:r>
            <w:r w:rsidR="00B045AE">
              <w:rPr>
                <w:rFonts w:ascii="Verdana" w:hAnsi="Verdana"/>
                <w:b/>
                <w:bCs/>
                <w:sz w:val="19"/>
                <w:szCs w:val="19"/>
              </w:rPr>
              <w:t>22</w:t>
            </w:r>
            <w:r w:rsidR="0043696D">
              <w:rPr>
                <w:rFonts w:ascii="Verdana" w:hAnsi="Verdana"/>
                <w:b/>
                <w:bCs/>
                <w:sz w:val="19"/>
                <w:szCs w:val="19"/>
              </w:rPr>
              <w:t>/25</w:t>
            </w:r>
          </w:p>
        </w:tc>
      </w:tr>
      <w:tr w:rsidR="0052736F" w:rsidRPr="001726BF" w14:paraId="5805625B" w14:textId="77777777" w:rsidTr="005E78D1">
        <w:trPr>
          <w:trHeight w:val="1503"/>
        </w:trPr>
        <w:tc>
          <w:tcPr>
            <w:tcW w:w="4673" w:type="dxa"/>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7D257" w14:textId="77777777" w:rsidR="00441B10" w:rsidRDefault="00441B10" w:rsidP="00AE1D15">
      <w:r>
        <w:separator/>
      </w:r>
    </w:p>
  </w:endnote>
  <w:endnote w:type="continuationSeparator" w:id="0">
    <w:p w14:paraId="0AB72734" w14:textId="77777777" w:rsidR="00441B10" w:rsidRDefault="00441B10"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0EE01" w14:textId="77777777" w:rsidR="00441B10" w:rsidRDefault="00441B10" w:rsidP="00AE1D15">
      <w:r>
        <w:separator/>
      </w:r>
    </w:p>
  </w:footnote>
  <w:footnote w:type="continuationSeparator" w:id="0">
    <w:p w14:paraId="1F2ECB6F" w14:textId="77777777" w:rsidR="00441B10" w:rsidRDefault="00441B10" w:rsidP="00AE1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A303D"/>
    <w:multiLevelType w:val="hybridMultilevel"/>
    <w:tmpl w:val="A4BC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64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31087"/>
    <w:rsid w:val="001672A3"/>
    <w:rsid w:val="001726BF"/>
    <w:rsid w:val="001930CE"/>
    <w:rsid w:val="001A3816"/>
    <w:rsid w:val="001A50E5"/>
    <w:rsid w:val="001A79B1"/>
    <w:rsid w:val="002A5AA2"/>
    <w:rsid w:val="002F0127"/>
    <w:rsid w:val="003A4D7D"/>
    <w:rsid w:val="003D1977"/>
    <w:rsid w:val="004013C1"/>
    <w:rsid w:val="004342F6"/>
    <w:rsid w:val="0043696D"/>
    <w:rsid w:val="00441B10"/>
    <w:rsid w:val="00452A12"/>
    <w:rsid w:val="004755B5"/>
    <w:rsid w:val="004D5B32"/>
    <w:rsid w:val="005027E0"/>
    <w:rsid w:val="0052736F"/>
    <w:rsid w:val="0055301B"/>
    <w:rsid w:val="005A7548"/>
    <w:rsid w:val="005B75E4"/>
    <w:rsid w:val="005E1EDE"/>
    <w:rsid w:val="005E78D1"/>
    <w:rsid w:val="00636605"/>
    <w:rsid w:val="00677C2E"/>
    <w:rsid w:val="00687CC2"/>
    <w:rsid w:val="006C2F35"/>
    <w:rsid w:val="006D6DF0"/>
    <w:rsid w:val="00737D8E"/>
    <w:rsid w:val="00770744"/>
    <w:rsid w:val="00773A1D"/>
    <w:rsid w:val="00784002"/>
    <w:rsid w:val="008A3161"/>
    <w:rsid w:val="008D2B9E"/>
    <w:rsid w:val="00946BE1"/>
    <w:rsid w:val="009602CD"/>
    <w:rsid w:val="0099689B"/>
    <w:rsid w:val="009B79DD"/>
    <w:rsid w:val="00A21EFD"/>
    <w:rsid w:val="00A368BF"/>
    <w:rsid w:val="00A754EF"/>
    <w:rsid w:val="00A84723"/>
    <w:rsid w:val="00A86ACD"/>
    <w:rsid w:val="00AE1D15"/>
    <w:rsid w:val="00B045AE"/>
    <w:rsid w:val="00B21FF3"/>
    <w:rsid w:val="00B27764"/>
    <w:rsid w:val="00B52F2A"/>
    <w:rsid w:val="00B62938"/>
    <w:rsid w:val="00BB3227"/>
    <w:rsid w:val="00BE4CDC"/>
    <w:rsid w:val="00C2756D"/>
    <w:rsid w:val="00C64573"/>
    <w:rsid w:val="00C65BC6"/>
    <w:rsid w:val="00C67F25"/>
    <w:rsid w:val="00C90323"/>
    <w:rsid w:val="00C96530"/>
    <w:rsid w:val="00C966C6"/>
    <w:rsid w:val="00CB6342"/>
    <w:rsid w:val="00CB7598"/>
    <w:rsid w:val="00CF3536"/>
    <w:rsid w:val="00CF7A9F"/>
    <w:rsid w:val="00D545E2"/>
    <w:rsid w:val="00DB3DE4"/>
    <w:rsid w:val="00DB49CD"/>
    <w:rsid w:val="00E5616E"/>
    <w:rsid w:val="00EA3F30"/>
    <w:rsid w:val="00EA5173"/>
    <w:rsid w:val="00EB418E"/>
    <w:rsid w:val="00EC2A7E"/>
    <w:rsid w:val="00F04773"/>
    <w:rsid w:val="00F5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 w:type="paragraph" w:styleId="ListParagraph">
    <w:name w:val="List Paragraph"/>
    <w:basedOn w:val="Normal"/>
    <w:uiPriority w:val="34"/>
    <w:qFormat/>
    <w:rsid w:val="001A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12</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7</cp:revision>
  <cp:lastPrinted>2024-11-19T08:23:00Z</cp:lastPrinted>
  <dcterms:created xsi:type="dcterms:W3CDTF">2025-08-22T06:14:00Z</dcterms:created>
  <dcterms:modified xsi:type="dcterms:W3CDTF">2025-08-22T06:30:00Z</dcterms:modified>
</cp:coreProperties>
</file>