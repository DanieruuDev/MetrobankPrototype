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00A8C34A"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w:t>
      </w:r>
      <w:r w:rsidR="00330B0B">
        <w:rPr>
          <w:rFonts w:ascii="Verdana" w:hAnsi="Verdana"/>
          <w:sz w:val="20"/>
          <w:u w:val="single"/>
        </w:rPr>
        <w:t>1</w:t>
      </w:r>
      <w:r w:rsidR="000F69AD">
        <w:rPr>
          <w:rFonts w:ascii="Verdana" w:hAnsi="Verdana"/>
          <w:sz w:val="20"/>
          <w:u w:val="single"/>
        </w:rPr>
        <w:t>1</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1E9D6CBA" w14:textId="77777777" w:rsidR="002A5AA2" w:rsidRDefault="002A5AA2" w:rsidP="00636605">
            <w:pPr>
              <w:rPr>
                <w:rFonts w:ascii="Verdana" w:hAnsi="Verdana"/>
                <w:sz w:val="20"/>
              </w:rPr>
            </w:pPr>
          </w:p>
          <w:p w14:paraId="7A2E24AD" w14:textId="0DAF6903" w:rsidR="00330B0B" w:rsidRDefault="000F69AD" w:rsidP="00636605">
            <w:pPr>
              <w:rPr>
                <w:rFonts w:ascii="Verdana" w:hAnsi="Verdana"/>
                <w:sz w:val="20"/>
              </w:rPr>
            </w:pPr>
            <w:r>
              <w:rPr>
                <w:rFonts w:ascii="Verdana" w:hAnsi="Verdana"/>
                <w:sz w:val="20"/>
              </w:rPr>
              <w:t>Started Interface for Scheduling disbursement</w:t>
            </w:r>
          </w:p>
          <w:p w14:paraId="793066D1" w14:textId="77777777" w:rsidR="000F69AD" w:rsidRDefault="000F69AD" w:rsidP="00636605">
            <w:pPr>
              <w:rPr>
                <w:rFonts w:ascii="Verdana" w:hAnsi="Verdana"/>
                <w:sz w:val="20"/>
              </w:rPr>
            </w:pPr>
          </w:p>
          <w:p w14:paraId="0BF5F488" w14:textId="4CC232B4" w:rsidR="000F69AD" w:rsidRDefault="000F69AD" w:rsidP="00636605">
            <w:pPr>
              <w:rPr>
                <w:rFonts w:ascii="Verdana" w:hAnsi="Verdana"/>
                <w:sz w:val="20"/>
              </w:rPr>
            </w:pPr>
            <w:r>
              <w:rPr>
                <w:rFonts w:ascii="Verdana" w:hAnsi="Verdana"/>
                <w:sz w:val="20"/>
              </w:rPr>
              <w:t>Created calendar view for disbursement schedule</w:t>
            </w:r>
          </w:p>
          <w:p w14:paraId="79C06FE2" w14:textId="77777777" w:rsidR="000F69AD" w:rsidRDefault="000F69AD" w:rsidP="00636605">
            <w:pPr>
              <w:rPr>
                <w:rFonts w:ascii="Verdana" w:hAnsi="Verdana"/>
                <w:sz w:val="20"/>
              </w:rPr>
            </w:pPr>
          </w:p>
          <w:p w14:paraId="5381CF42" w14:textId="635DD7C6" w:rsidR="000F69AD" w:rsidRDefault="000F69AD" w:rsidP="00636605">
            <w:pPr>
              <w:rPr>
                <w:rFonts w:ascii="Verdana" w:hAnsi="Verdana"/>
                <w:sz w:val="20"/>
              </w:rPr>
            </w:pPr>
            <w:r>
              <w:rPr>
                <w:rFonts w:ascii="Verdana" w:hAnsi="Verdana"/>
                <w:sz w:val="20"/>
              </w:rPr>
              <w:t>Created add schedule</w:t>
            </w:r>
          </w:p>
          <w:p w14:paraId="3C64B523" w14:textId="77777777" w:rsidR="00330B0B" w:rsidRDefault="00330B0B" w:rsidP="00636605">
            <w:pPr>
              <w:rPr>
                <w:rFonts w:ascii="Verdana" w:hAnsi="Verdana"/>
                <w:sz w:val="20"/>
              </w:rPr>
            </w:pPr>
          </w:p>
          <w:p w14:paraId="021C10B4" w14:textId="6A1E99C8" w:rsidR="000F69AD" w:rsidRDefault="000F69AD" w:rsidP="00636605">
            <w:pPr>
              <w:rPr>
                <w:rFonts w:ascii="Verdana" w:hAnsi="Verdana"/>
                <w:sz w:val="20"/>
              </w:rPr>
            </w:pPr>
            <w:r>
              <w:rPr>
                <w:rFonts w:ascii="Verdana" w:hAnsi="Verdana"/>
                <w:sz w:val="20"/>
              </w:rPr>
              <w:t xml:space="preserve">Interface for viewing today events and </w:t>
            </w:r>
            <w:proofErr w:type="spellStart"/>
            <w:r>
              <w:rPr>
                <w:rFonts w:ascii="Verdana" w:hAnsi="Verdana"/>
                <w:sz w:val="20"/>
              </w:rPr>
              <w:t>up coming</w:t>
            </w:r>
            <w:proofErr w:type="spellEnd"/>
            <w:r>
              <w:rPr>
                <w:rFonts w:ascii="Verdana" w:hAnsi="Verdana"/>
                <w:sz w:val="20"/>
              </w:rPr>
              <w:t>.</w:t>
            </w:r>
          </w:p>
          <w:p w14:paraId="679864FE" w14:textId="77777777" w:rsidR="000F69AD" w:rsidRDefault="000F69AD" w:rsidP="00636605">
            <w:pPr>
              <w:rPr>
                <w:rFonts w:ascii="Verdana" w:hAnsi="Verdana"/>
                <w:sz w:val="20"/>
              </w:rPr>
            </w:pPr>
          </w:p>
          <w:p w14:paraId="03028AF7" w14:textId="06660DE1" w:rsidR="000F69AD" w:rsidRDefault="000F69AD" w:rsidP="00636605">
            <w:pPr>
              <w:rPr>
                <w:rFonts w:ascii="Verdana" w:hAnsi="Verdana"/>
                <w:sz w:val="20"/>
              </w:rPr>
            </w:pPr>
            <w:r>
              <w:rPr>
                <w:rFonts w:ascii="Verdana" w:hAnsi="Verdana"/>
                <w:sz w:val="20"/>
              </w:rPr>
              <w:t>Interface for mini-calendar</w:t>
            </w:r>
          </w:p>
          <w:p w14:paraId="3274A7A3" w14:textId="6FE21C05" w:rsidR="00330B0B" w:rsidRPr="001A79B1" w:rsidRDefault="00330B0B" w:rsidP="00636605">
            <w:pPr>
              <w:rPr>
                <w:rFonts w:ascii="Verdana" w:hAnsi="Verdana"/>
                <w:sz w:val="20"/>
              </w:rPr>
            </w:pP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313F2BCD"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1A79B1">
              <w:rPr>
                <w:rFonts w:ascii="Verdana" w:hAnsi="Verdana"/>
                <w:b/>
                <w:bCs/>
                <w:sz w:val="19"/>
                <w:szCs w:val="19"/>
              </w:rPr>
              <w:t>0</w:t>
            </w:r>
            <w:r w:rsidR="000F69AD">
              <w:rPr>
                <w:rFonts w:ascii="Verdana" w:hAnsi="Verdana"/>
                <w:b/>
                <w:bCs/>
                <w:sz w:val="19"/>
                <w:szCs w:val="19"/>
              </w:rPr>
              <w:t>4</w:t>
            </w:r>
            <w:r>
              <w:rPr>
                <w:rFonts w:ascii="Verdana" w:hAnsi="Verdana"/>
                <w:b/>
                <w:bCs/>
                <w:sz w:val="19"/>
                <w:szCs w:val="19"/>
              </w:rPr>
              <w:t>/</w:t>
            </w:r>
            <w:r w:rsidR="000F69AD">
              <w:rPr>
                <w:rFonts w:ascii="Verdana" w:hAnsi="Verdana"/>
                <w:b/>
                <w:bCs/>
                <w:sz w:val="19"/>
                <w:szCs w:val="19"/>
              </w:rPr>
              <w:t>11</w:t>
            </w:r>
            <w:r>
              <w:rPr>
                <w:rFonts w:ascii="Verdana" w:hAnsi="Verdana"/>
                <w:b/>
                <w:bCs/>
                <w:sz w:val="19"/>
                <w:szCs w:val="19"/>
              </w:rPr>
              <w:t>/202</w:t>
            </w:r>
            <w:r w:rsidR="001A79B1">
              <w:rPr>
                <w:rFonts w:ascii="Verdana" w:hAnsi="Verdana"/>
                <w:b/>
                <w:bCs/>
                <w:sz w:val="19"/>
                <w:szCs w:val="19"/>
              </w:rPr>
              <w:t>5</w:t>
            </w:r>
          </w:p>
          <w:p w14:paraId="2616FFD5" w14:textId="77777777" w:rsidR="005027E0" w:rsidRDefault="005027E0" w:rsidP="005027E0">
            <w:pPr>
              <w:rPr>
                <w:rFonts w:ascii="Verdana" w:hAnsi="Verdana"/>
                <w:sz w:val="19"/>
                <w:szCs w:val="19"/>
              </w:rPr>
            </w:pPr>
          </w:p>
          <w:p w14:paraId="68B33165" w14:textId="33130EE0" w:rsidR="005027E0" w:rsidRPr="00C90323" w:rsidRDefault="00E5616E" w:rsidP="005027E0">
            <w:pPr>
              <w:rPr>
                <w:rFonts w:ascii="Verdana" w:hAnsi="Verdana"/>
                <w:sz w:val="19"/>
                <w:szCs w:val="19"/>
              </w:rPr>
            </w:pPr>
            <w:r>
              <w:rPr>
                <w:rFonts w:ascii="Verdana" w:hAnsi="Verdana"/>
                <w:sz w:val="19"/>
                <w:szCs w:val="19"/>
              </w:rPr>
              <w:t xml:space="preserve">Bandola, Kyle Edrian </w:t>
            </w:r>
            <w:r w:rsidR="000F69AD">
              <w:rPr>
                <w:rFonts w:ascii="Verdana" w:hAnsi="Verdana"/>
                <w:b/>
                <w:bCs/>
                <w:sz w:val="19"/>
                <w:szCs w:val="19"/>
              </w:rPr>
              <w:t>04/11</w:t>
            </w:r>
            <w:r w:rsidR="001A79B1">
              <w:rPr>
                <w:rFonts w:ascii="Verdana" w:hAnsi="Verdana"/>
                <w:b/>
                <w:bCs/>
                <w:sz w:val="19"/>
                <w:szCs w:val="19"/>
              </w:rPr>
              <w:t>/2025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7942EDA1" w:rsidR="005027E0" w:rsidRDefault="00E5616E" w:rsidP="005027E0">
            <w:pPr>
              <w:rPr>
                <w:rFonts w:ascii="Verdana" w:hAnsi="Verdana"/>
                <w:sz w:val="19"/>
                <w:szCs w:val="19"/>
              </w:rPr>
            </w:pPr>
            <w:proofErr w:type="spellStart"/>
            <w:r>
              <w:rPr>
                <w:rFonts w:ascii="Verdana" w:hAnsi="Verdana"/>
                <w:sz w:val="19"/>
                <w:szCs w:val="19"/>
              </w:rPr>
              <w:t>Ca</w:t>
            </w:r>
            <w:r w:rsidRPr="00E5616E">
              <w:rPr>
                <w:rFonts w:ascii="Verdana" w:hAnsi="Verdana"/>
                <w:sz w:val="19"/>
                <w:szCs w:val="19"/>
              </w:rPr>
              <w:t>ñ</w:t>
            </w:r>
            <w:r>
              <w:rPr>
                <w:rFonts w:ascii="Verdana" w:hAnsi="Verdana"/>
                <w:sz w:val="19"/>
                <w:szCs w:val="19"/>
              </w:rPr>
              <w:t>eso</w:t>
            </w:r>
            <w:proofErr w:type="spellEnd"/>
            <w:r>
              <w:rPr>
                <w:rFonts w:ascii="Verdana" w:hAnsi="Verdana"/>
                <w:sz w:val="19"/>
                <w:szCs w:val="19"/>
              </w:rPr>
              <w:t xml:space="preserve">, Jericho </w:t>
            </w:r>
            <w:r w:rsidR="000F69AD">
              <w:rPr>
                <w:rFonts w:ascii="Verdana" w:hAnsi="Verdana"/>
                <w:b/>
                <w:bCs/>
                <w:sz w:val="19"/>
                <w:szCs w:val="19"/>
              </w:rPr>
              <w:t>04/11</w:t>
            </w:r>
            <w:r w:rsidR="001A79B1">
              <w:rPr>
                <w:rFonts w:ascii="Verdana" w:hAnsi="Verdana"/>
                <w:b/>
                <w:bCs/>
                <w:sz w:val="19"/>
                <w:szCs w:val="19"/>
              </w:rPr>
              <w:t>/2025</w:t>
            </w:r>
          </w:p>
          <w:p w14:paraId="3CCA945A" w14:textId="77777777" w:rsidR="005027E0" w:rsidRDefault="005027E0" w:rsidP="005027E0">
            <w:pPr>
              <w:rPr>
                <w:rFonts w:ascii="Verdana" w:hAnsi="Verdana"/>
                <w:sz w:val="19"/>
                <w:szCs w:val="19"/>
              </w:rPr>
            </w:pPr>
          </w:p>
          <w:p w14:paraId="6D76C5BC" w14:textId="685CB5EA" w:rsidR="005027E0" w:rsidRPr="00C90323" w:rsidRDefault="00E5616E" w:rsidP="005027E0">
            <w:pPr>
              <w:rPr>
                <w:rFonts w:ascii="Verdana" w:hAnsi="Verdana"/>
                <w:sz w:val="19"/>
                <w:szCs w:val="19"/>
              </w:rPr>
            </w:pPr>
            <w:r>
              <w:rPr>
                <w:rFonts w:ascii="Verdana" w:hAnsi="Verdana"/>
                <w:sz w:val="19"/>
                <w:szCs w:val="19"/>
              </w:rPr>
              <w:t xml:space="preserve">Panturas, Daniel </w:t>
            </w:r>
            <w:r w:rsidR="000F69AD">
              <w:rPr>
                <w:rFonts w:ascii="Verdana" w:hAnsi="Verdana"/>
                <w:b/>
                <w:bCs/>
                <w:sz w:val="19"/>
                <w:szCs w:val="19"/>
              </w:rPr>
              <w:t>04/11</w:t>
            </w:r>
            <w:r w:rsidR="001A79B1">
              <w:rPr>
                <w:rFonts w:ascii="Verdana" w:hAnsi="Verdana"/>
                <w:b/>
                <w:bCs/>
                <w:sz w:val="19"/>
                <w:szCs w:val="19"/>
              </w:rPr>
              <w:t>/2025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9B05B" w14:textId="77777777" w:rsidR="00C80D13" w:rsidRDefault="00C80D13" w:rsidP="00AE1D15">
      <w:r>
        <w:separator/>
      </w:r>
    </w:p>
  </w:endnote>
  <w:endnote w:type="continuationSeparator" w:id="0">
    <w:p w14:paraId="0062EFF7" w14:textId="77777777" w:rsidR="00C80D13" w:rsidRDefault="00C80D13"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98255" w14:textId="77777777" w:rsidR="00C80D13" w:rsidRDefault="00C80D13" w:rsidP="00AE1D15">
      <w:r>
        <w:separator/>
      </w:r>
    </w:p>
  </w:footnote>
  <w:footnote w:type="continuationSeparator" w:id="0">
    <w:p w14:paraId="4EE0F264" w14:textId="77777777" w:rsidR="00C80D13" w:rsidRDefault="00C80D13"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0F69AD"/>
    <w:rsid w:val="00117881"/>
    <w:rsid w:val="00131087"/>
    <w:rsid w:val="001672A3"/>
    <w:rsid w:val="001726BF"/>
    <w:rsid w:val="001930CE"/>
    <w:rsid w:val="001A50E5"/>
    <w:rsid w:val="001A79B1"/>
    <w:rsid w:val="002A5AA2"/>
    <w:rsid w:val="003223B7"/>
    <w:rsid w:val="00330B0B"/>
    <w:rsid w:val="003A4D7D"/>
    <w:rsid w:val="003D1977"/>
    <w:rsid w:val="004013C1"/>
    <w:rsid w:val="0042672F"/>
    <w:rsid w:val="004342F6"/>
    <w:rsid w:val="00452A12"/>
    <w:rsid w:val="004755B5"/>
    <w:rsid w:val="004D5B32"/>
    <w:rsid w:val="005027E0"/>
    <w:rsid w:val="0052736F"/>
    <w:rsid w:val="005A7548"/>
    <w:rsid w:val="005E78D1"/>
    <w:rsid w:val="00636605"/>
    <w:rsid w:val="00677C2E"/>
    <w:rsid w:val="00687CC2"/>
    <w:rsid w:val="006C2F35"/>
    <w:rsid w:val="006D6DF0"/>
    <w:rsid w:val="00737D8E"/>
    <w:rsid w:val="00770744"/>
    <w:rsid w:val="00841DF1"/>
    <w:rsid w:val="008A3161"/>
    <w:rsid w:val="00946BE1"/>
    <w:rsid w:val="0099689B"/>
    <w:rsid w:val="009B79DD"/>
    <w:rsid w:val="00A368BF"/>
    <w:rsid w:val="00A754EF"/>
    <w:rsid w:val="00AE1D15"/>
    <w:rsid w:val="00B27764"/>
    <w:rsid w:val="00B52F2A"/>
    <w:rsid w:val="00C2756D"/>
    <w:rsid w:val="00C64573"/>
    <w:rsid w:val="00C67F25"/>
    <w:rsid w:val="00C80D13"/>
    <w:rsid w:val="00C90323"/>
    <w:rsid w:val="00C966C6"/>
    <w:rsid w:val="00CB6342"/>
    <w:rsid w:val="00CB7598"/>
    <w:rsid w:val="00CF3536"/>
    <w:rsid w:val="00CF7A9F"/>
    <w:rsid w:val="00DB3DE4"/>
    <w:rsid w:val="00DB49CD"/>
    <w:rsid w:val="00E5616E"/>
    <w:rsid w:val="00E94FC3"/>
    <w:rsid w:val="00EA5173"/>
    <w:rsid w:val="00EC2A7E"/>
    <w:rsid w:val="00F04773"/>
    <w:rsid w:val="00F5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3</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2</cp:revision>
  <cp:lastPrinted>2024-11-19T08:23:00Z</cp:lastPrinted>
  <dcterms:created xsi:type="dcterms:W3CDTF">2025-04-11T02:12:00Z</dcterms:created>
  <dcterms:modified xsi:type="dcterms:W3CDTF">2025-04-11T02:12:00Z</dcterms:modified>
</cp:coreProperties>
</file>